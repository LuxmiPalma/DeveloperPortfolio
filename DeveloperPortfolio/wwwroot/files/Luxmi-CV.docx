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E3BD" w14:textId="77777777" w:rsidR="00D1354B" w:rsidRPr="00D1354B" w:rsidRDefault="00E823FC" w:rsidP="00E823FC">
      <w:pPr>
        <w:pStyle w:val="Graphics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D7FB479" wp14:editId="36E416C6">
                <wp:simplePos x="0" y="0"/>
                <wp:positionH relativeFrom="margin">
                  <wp:align>center</wp:align>
                </wp:positionH>
                <wp:positionV relativeFrom="paragraph">
                  <wp:posOffset>1546860</wp:posOffset>
                </wp:positionV>
                <wp:extent cx="7790180" cy="8366760"/>
                <wp:effectExtent l="0" t="0" r="39370" b="34290"/>
                <wp:wrapNone/>
                <wp:docPr id="197389903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8366760"/>
                          <a:chOff x="0" y="0"/>
                          <a:chExt cx="7787640" cy="8366760"/>
                        </a:xfrm>
                      </wpg:grpSpPr>
                      <wps:wsp>
                        <wps:cNvPr id="607981262" name="Straight Connector 1893370729"/>
                        <wps:cNvCnPr/>
                        <wps:spPr>
                          <a:xfrm>
                            <a:off x="15240" y="0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870671" name="Straight Connector 534934594"/>
                        <wps:cNvCnPr/>
                        <wps:spPr>
                          <a:xfrm>
                            <a:off x="2407920" y="0"/>
                            <a:ext cx="0" cy="83667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955101" name="Straight Connector 29376299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5240" y="1516134"/>
                            <a:ext cx="239268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758810" name="Straight Connector 191951959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2400300" y="1988820"/>
                            <a:ext cx="53766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709528" name="Straight Connector 16679865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3794760"/>
                            <a:ext cx="241401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362501" name="Straight Connector 142723779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6195060"/>
                            <a:ext cx="241401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F72B9F" id="Group 2" o:spid="_x0000_s1026" alt="&quot;&quot;" style="position:absolute;margin-left:0;margin-top:121.8pt;width:613.4pt;height:658.8pt;z-index:251675648;mso-position-horizontal:center;mso-position-horizontal-relative:margin;mso-width-relative:margin" coordsize="77876,8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">
                <v:line id="Straight Connector 1893370729" o:spid="_x0000_s1027" style="position:absolute;visibility:visible;mso-wrap-style:square" from="152,0" to="77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" strokecolor="#a5a5a5 [2092]">
                  <v:stroke joinstyle="miter"/>
                </v:line>
                <v:line id="Straight Connector 534934594" o:spid="_x0000_s1028" style="position:absolute;visibility:visible;mso-wrap-style:square" from="24079,0" to="24079,8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" strokecolor="#bfbfbf [2412]">
                  <v:stroke joinstyle="miter"/>
                </v:line>
                <v:line id="Straight Connector 293762995" o:spid="_x0000_s1029" alt="&quot;&quot;" style="position:absolute;visibility:visible;mso-wrap-style:square" from="152,15161" to="2407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" strokecolor="#a5a5a5 [2092]">
                  <v:stroke joinstyle="miter"/>
                </v:line>
                <v:line id="Straight Connector 1919519592" o:spid="_x0000_s1030" alt="&quot;&quot;" style="position:absolute;visibility:visible;mso-wrap-style:square" from="24003,19888" to="77769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" strokecolor="#a5a5a5 [2092]">
                  <v:stroke joinstyle="miter"/>
                </v:line>
                <v:line id="Straight Connector 1667986522" o:spid="_x0000_s1031" alt="&quot;&quot;" style="position:absolute;visibility:visible;mso-wrap-style:square" from="0,37947" to="24140,37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" strokecolor="#a5a5a5 [2092]">
                  <v:stroke joinstyle="miter"/>
                </v:line>
                <v:line id="Straight Connector 1427237793" o:spid="_x0000_s1032" alt="&quot;&quot;" style="position:absolute;visibility:visible;mso-wrap-style:square" from="0,61950" to="24140,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" strokecolor="#a5a5a5 [2092]">
                  <v:stroke joinstyle="miter"/>
                </v:line>
                <w10:wrap anchorx="margin"/>
                <w10:anchorlock/>
              </v:group>
            </w:pict>
          </mc:Fallback>
        </mc:AlternateContent>
      </w:r>
      <w:r w:rsidRPr="00444F9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1DAE51A6" wp14:editId="321B23CD">
                <wp:simplePos x="0" y="0"/>
                <wp:positionH relativeFrom="margin">
                  <wp:align>left</wp:align>
                </wp:positionH>
                <wp:positionV relativeFrom="page">
                  <wp:posOffset>3291840</wp:posOffset>
                </wp:positionV>
                <wp:extent cx="1852295" cy="2318385"/>
                <wp:effectExtent l="0" t="0" r="0" b="571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397" cy="2318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8E25" w14:textId="60FBD915" w:rsidR="00E823FC" w:rsidRPr="00E823FC" w:rsidRDefault="00593A19" w:rsidP="00E823FC">
                            <w:pPr>
                              <w:pStyle w:val="Heading1"/>
                            </w:pPr>
                            <w:r>
                              <w:t>utbildning</w:t>
                            </w:r>
                          </w:p>
                          <w:p w14:paraId="23C4F6DD" w14:textId="514E8864" w:rsidR="00E823FC" w:rsidRPr="00F41D0F" w:rsidRDefault="00593A19" w:rsidP="00F41D0F">
                            <w:pPr>
                              <w:pStyle w:val="Left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.NET DEVELOPER</w:t>
                            </w:r>
                          </w:p>
                          <w:p w14:paraId="563F3275" w14:textId="73365DFF" w:rsidR="00E823FC" w:rsidRPr="00E823FC" w:rsidRDefault="00593A19" w:rsidP="00F41D0F">
                            <w:pPr>
                              <w:pStyle w:val="Leftpanelinfo"/>
                            </w:pPr>
                            <w:r>
                              <w:t>KYH Yrkeshögskola</w:t>
                            </w:r>
                          </w:p>
                          <w:p w14:paraId="517F98DB" w14:textId="21BBF0A1" w:rsidR="00E823FC" w:rsidRDefault="00B06ADD" w:rsidP="00F41D0F">
                            <w:pPr>
                              <w:pStyle w:val="Leftpanelinfo"/>
                            </w:pPr>
                            <w:r w:rsidRPr="00B06ADD">
                              <w:t>20</w:t>
                            </w:r>
                            <w:r w:rsidR="00593A19">
                              <w:t>26</w:t>
                            </w:r>
                          </w:p>
                          <w:p w14:paraId="2717E80C" w14:textId="77777777" w:rsidR="00B06ADD" w:rsidRPr="00E823FC" w:rsidRDefault="00B06ADD" w:rsidP="00F41D0F">
                            <w:pPr>
                              <w:pStyle w:val="Leftpanelinfo"/>
                            </w:pPr>
                          </w:p>
                          <w:p w14:paraId="5B2DC9B5" w14:textId="1471BCD1" w:rsidR="00E823FC" w:rsidRPr="00F41D0F" w:rsidRDefault="00593A19" w:rsidP="00F41D0F">
                            <w:pPr>
                              <w:pStyle w:val="Left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Undersköterska</w:t>
                            </w:r>
                          </w:p>
                          <w:p w14:paraId="06A00B2F" w14:textId="1D603406" w:rsidR="00E823FC" w:rsidRPr="00E823FC" w:rsidRDefault="00593A19" w:rsidP="00F41D0F">
                            <w:pPr>
                              <w:pStyle w:val="Leftpanelinfo"/>
                            </w:pPr>
                            <w:r>
                              <w:t>Arena Utbildning</w:t>
                            </w:r>
                          </w:p>
                          <w:p w14:paraId="44D9C92A" w14:textId="57B2621C" w:rsidR="00E823FC" w:rsidRDefault="00B06ADD" w:rsidP="00F41D0F">
                            <w:pPr>
                              <w:pStyle w:val="Leftpanelinfo"/>
                            </w:pPr>
                            <w:r w:rsidRPr="00B06ADD">
                              <w:t>20</w:t>
                            </w:r>
                            <w:r w:rsidR="00593A19">
                              <w:t>22</w:t>
                            </w:r>
                          </w:p>
                          <w:p w14:paraId="24D34C26" w14:textId="1B81B444" w:rsidR="00593A19" w:rsidRDefault="00137938" w:rsidP="00F41D0F">
                            <w:pPr>
                              <w:pStyle w:val="Leftpanelinfo"/>
                            </w:pPr>
                            <w:r w:rsidRPr="00137938">
                              <w:rPr>
                                <w:b/>
                                <w:bCs/>
                              </w:rPr>
                              <w:t>Kandidtaeexamen</w:t>
                            </w:r>
                            <w:r>
                              <w:t xml:space="preserve"> i</w:t>
                            </w:r>
                            <w:r w:rsidR="00593A19">
                              <w:t xml:space="preserve"> </w:t>
                            </w:r>
                            <w:r>
                              <w:t>Företagsekonomi-2015</w:t>
                            </w:r>
                          </w:p>
                          <w:p w14:paraId="3C0A5EE6" w14:textId="77777777" w:rsidR="00593A19" w:rsidRDefault="00593A19" w:rsidP="00F41D0F">
                            <w:pPr>
                              <w:pStyle w:val="Leftpanelinfo"/>
                            </w:pPr>
                          </w:p>
                          <w:p w14:paraId="27048982" w14:textId="77777777" w:rsidR="00593A19" w:rsidRPr="00E823FC" w:rsidRDefault="00593A19" w:rsidP="00F41D0F">
                            <w:pPr>
                              <w:pStyle w:val="Left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1A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0;margin-top:259.2pt;width:145.85pt;height:182.5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" filled="f" stroked="f">
                <v:textbox>
                  <w:txbxContent>
                    <w:p w14:paraId="54678E25" w14:textId="60FBD915" w:rsidR="00E823FC" w:rsidRPr="00E823FC" w:rsidRDefault="00593A19" w:rsidP="00E823FC">
                      <w:pPr>
                        <w:pStyle w:val="Heading1"/>
                      </w:pPr>
                      <w:r>
                        <w:t>utbildning</w:t>
                      </w:r>
                    </w:p>
                    <w:p w14:paraId="23C4F6DD" w14:textId="514E8864" w:rsidR="00E823FC" w:rsidRPr="00F41D0F" w:rsidRDefault="00593A19" w:rsidP="00F41D0F">
                      <w:pPr>
                        <w:pStyle w:val="Left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.NET DEVELOPER</w:t>
                      </w:r>
                    </w:p>
                    <w:p w14:paraId="563F3275" w14:textId="73365DFF" w:rsidR="00E823FC" w:rsidRPr="00E823FC" w:rsidRDefault="00593A19" w:rsidP="00F41D0F">
                      <w:pPr>
                        <w:pStyle w:val="Leftpanelinfo"/>
                      </w:pPr>
                      <w:r>
                        <w:t>KYH Yrkeshögskola</w:t>
                      </w:r>
                    </w:p>
                    <w:p w14:paraId="517F98DB" w14:textId="21BBF0A1" w:rsidR="00E823FC" w:rsidRDefault="00B06ADD" w:rsidP="00F41D0F">
                      <w:pPr>
                        <w:pStyle w:val="Leftpanelinfo"/>
                      </w:pPr>
                      <w:r w:rsidRPr="00B06ADD">
                        <w:t>20</w:t>
                      </w:r>
                      <w:r w:rsidR="00593A19">
                        <w:t>26</w:t>
                      </w:r>
                    </w:p>
                    <w:p w14:paraId="2717E80C" w14:textId="77777777" w:rsidR="00B06ADD" w:rsidRPr="00E823FC" w:rsidRDefault="00B06ADD" w:rsidP="00F41D0F">
                      <w:pPr>
                        <w:pStyle w:val="Leftpanelinfo"/>
                      </w:pPr>
                    </w:p>
                    <w:p w14:paraId="5B2DC9B5" w14:textId="1471BCD1" w:rsidR="00E823FC" w:rsidRPr="00F41D0F" w:rsidRDefault="00593A19" w:rsidP="00F41D0F">
                      <w:pPr>
                        <w:pStyle w:val="Left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Undersköterska</w:t>
                      </w:r>
                    </w:p>
                    <w:p w14:paraId="06A00B2F" w14:textId="1D603406" w:rsidR="00E823FC" w:rsidRPr="00E823FC" w:rsidRDefault="00593A19" w:rsidP="00F41D0F">
                      <w:pPr>
                        <w:pStyle w:val="Leftpanelinfo"/>
                      </w:pPr>
                      <w:r>
                        <w:t>Arena Utbildning</w:t>
                      </w:r>
                    </w:p>
                    <w:p w14:paraId="44D9C92A" w14:textId="57B2621C" w:rsidR="00E823FC" w:rsidRDefault="00B06ADD" w:rsidP="00F41D0F">
                      <w:pPr>
                        <w:pStyle w:val="Leftpanelinfo"/>
                      </w:pPr>
                      <w:r w:rsidRPr="00B06ADD">
                        <w:t>20</w:t>
                      </w:r>
                      <w:r w:rsidR="00593A19">
                        <w:t>22</w:t>
                      </w:r>
                    </w:p>
                    <w:p w14:paraId="24D34C26" w14:textId="1B81B444" w:rsidR="00593A19" w:rsidRDefault="00137938" w:rsidP="00F41D0F">
                      <w:pPr>
                        <w:pStyle w:val="Leftpanelinfo"/>
                      </w:pPr>
                      <w:r w:rsidRPr="00137938">
                        <w:rPr>
                          <w:b/>
                          <w:bCs/>
                        </w:rPr>
                        <w:t>Kandidtaeexamen</w:t>
                      </w:r>
                      <w:r>
                        <w:t xml:space="preserve"> i</w:t>
                      </w:r>
                      <w:r w:rsidR="00593A19">
                        <w:t xml:space="preserve"> </w:t>
                      </w:r>
                      <w:r>
                        <w:t>Företagsekonomi-2015</w:t>
                      </w:r>
                    </w:p>
                    <w:p w14:paraId="3C0A5EE6" w14:textId="77777777" w:rsidR="00593A19" w:rsidRDefault="00593A19" w:rsidP="00F41D0F">
                      <w:pPr>
                        <w:pStyle w:val="Leftpanelinfo"/>
                      </w:pPr>
                    </w:p>
                    <w:p w14:paraId="27048982" w14:textId="77777777" w:rsidR="00593A19" w:rsidRPr="00E823FC" w:rsidRDefault="00593A19" w:rsidP="00F41D0F">
                      <w:pPr>
                        <w:pStyle w:val="Leftpanelinf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7D7B45BA" wp14:editId="7D2EE0F6">
                <wp:simplePos x="0" y="0"/>
                <wp:positionH relativeFrom="page">
                  <wp:posOffset>2606040</wp:posOffset>
                </wp:positionH>
                <wp:positionV relativeFrom="page">
                  <wp:posOffset>3703320</wp:posOffset>
                </wp:positionV>
                <wp:extent cx="4636008" cy="6172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008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96A3" w14:textId="77777777" w:rsidR="00E823FC" w:rsidRDefault="00E823FC" w:rsidP="00F41D0F">
                            <w:pPr>
                              <w:pStyle w:val="Heading2"/>
                            </w:pPr>
                            <w:r w:rsidRPr="00E823FC">
                              <w:t>Professional experience</w:t>
                            </w:r>
                          </w:p>
                          <w:p w14:paraId="117C383D" w14:textId="77777777" w:rsidR="00646CB0" w:rsidRDefault="00646CB0" w:rsidP="00646CB0">
                            <w:pPr>
                              <w:pStyle w:val="Heading3"/>
                              <w:rPr>
                                <w:rFonts w:cs="Times New Roman"/>
                                <w:color w:val="auto"/>
                                <w:position w:val="0"/>
                                <w:sz w:val="27"/>
                                <w:szCs w:val="27"/>
                                <w:lang w:val="en-SE"/>
                              </w:rPr>
                            </w:pPr>
                            <w:r>
                              <w:rPr>
                                <w:rStyle w:val="Strong"/>
                                <w:b/>
                                <w:bCs w:val="0"/>
                              </w:rPr>
                              <w:t>PROJECTS</w:t>
                            </w:r>
                          </w:p>
                          <w:p w14:paraId="658642AA" w14:textId="209652C3" w:rsidR="00646CB0" w:rsidRDefault="00646CB0" w:rsidP="00646CB0">
                            <w:pPr>
                              <w:pStyle w:val="Heading4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Kassasystem för Butiker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Emphasis"/>
                              </w:rPr>
                              <w:t>(Skolprojekt)</w:t>
                            </w:r>
                          </w:p>
                          <w:p w14:paraId="6AB87109" w14:textId="77777777" w:rsidR="00646CB0" w:rsidRDefault="00646CB0" w:rsidP="00646CB0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Byggde ett </w:t>
                            </w:r>
                            <w:r>
                              <w:rPr>
                                <w:rStyle w:val="Strong"/>
                              </w:rPr>
                              <w:t>kassasystem</w:t>
                            </w:r>
                            <w:r>
                              <w:t xml:space="preserve"> med </w:t>
                            </w:r>
                            <w:r>
                              <w:rPr>
                                <w:rStyle w:val="Strong"/>
                              </w:rPr>
                              <w:t>C# och .NET</w:t>
                            </w:r>
                            <w:r>
                              <w:t xml:space="preserve"> för att hantera transaktioner</w:t>
                            </w:r>
                          </w:p>
                          <w:p w14:paraId="40D55B15" w14:textId="77777777" w:rsidR="00646CB0" w:rsidRDefault="00646CB0" w:rsidP="00646CB0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Implementerade en </w:t>
                            </w:r>
                            <w:r>
                              <w:rPr>
                                <w:rStyle w:val="Strong"/>
                              </w:rPr>
                              <w:t>SQL-databas</w:t>
                            </w:r>
                            <w:r>
                              <w:t xml:space="preserve"> för att lagra försäljningsdata och kundinformation</w:t>
                            </w:r>
                          </w:p>
                          <w:p w14:paraId="21817780" w14:textId="77777777" w:rsidR="00646CB0" w:rsidRDefault="00646CB0" w:rsidP="00646CB0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Integrerade </w:t>
                            </w:r>
                            <w:r>
                              <w:rPr>
                                <w:rStyle w:val="Strong"/>
                              </w:rPr>
                              <w:t>betalnings-API:er</w:t>
                            </w:r>
                            <w:r>
                              <w:t xml:space="preserve"> för transaktioner</w:t>
                            </w:r>
                          </w:p>
                          <w:p w14:paraId="7ED22524" w14:textId="77777777" w:rsidR="00646CB0" w:rsidRDefault="00646CB0" w:rsidP="00646CB0">
                            <w:pPr>
                              <w:pStyle w:val="Heading4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Bokningssystem för Tjänster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Emphasis"/>
                              </w:rPr>
                              <w:t>(Skolprojekt)</w:t>
                            </w:r>
                          </w:p>
                          <w:p w14:paraId="5EE7C665" w14:textId="77777777" w:rsidR="00646CB0" w:rsidRDefault="00646CB0" w:rsidP="00646CB0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Utvecklade en </w:t>
                            </w:r>
                            <w:r>
                              <w:rPr>
                                <w:rStyle w:val="Strong"/>
                              </w:rPr>
                              <w:t>webbaserad bokningsplattform</w:t>
                            </w:r>
                            <w:r>
                              <w:t xml:space="preserve"> med </w:t>
                            </w:r>
                            <w:r>
                              <w:rPr>
                                <w:rStyle w:val="Strong"/>
                              </w:rPr>
                              <w:t>ASP.NET Core och JavaScript</w:t>
                            </w:r>
                          </w:p>
                          <w:p w14:paraId="787A2274" w14:textId="77777777" w:rsidR="00646CB0" w:rsidRDefault="00646CB0" w:rsidP="00646CB0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Optimerade prestanda i backend och hanterade </w:t>
                            </w:r>
                            <w:r>
                              <w:rPr>
                                <w:rStyle w:val="Strong"/>
                              </w:rPr>
                              <w:t>databasoperationer med SQL</w:t>
                            </w:r>
                          </w:p>
                          <w:p w14:paraId="0088AA11" w14:textId="70E23A03" w:rsidR="00646CB0" w:rsidRDefault="00646CB0" w:rsidP="00646CB0">
                            <w:pPr>
                              <w:pStyle w:val="Heading4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Matematikapplikation med Design Patterns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Emphasis"/>
                              </w:rPr>
                              <w:t>(</w:t>
                            </w:r>
                            <w:r w:rsidR="0098709A">
                              <w:rPr>
                                <w:rStyle w:val="Emphasis"/>
                              </w:rPr>
                              <w:t>Skol</w:t>
                            </w:r>
                            <w:r>
                              <w:rPr>
                                <w:rStyle w:val="Emphasis"/>
                              </w:rPr>
                              <w:t xml:space="preserve"> projekt)</w:t>
                            </w:r>
                          </w:p>
                          <w:p w14:paraId="15F0ED46" w14:textId="77777777" w:rsidR="00646CB0" w:rsidRDefault="00646CB0" w:rsidP="00646CB0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Skapade en </w:t>
                            </w:r>
                            <w:r>
                              <w:rPr>
                                <w:rStyle w:val="Strong"/>
                              </w:rPr>
                              <w:t>C#-applikation</w:t>
                            </w:r>
                            <w:r>
                              <w:t xml:space="preserve"> för att lösa matematiska problem</w:t>
                            </w:r>
                          </w:p>
                          <w:p w14:paraId="56CB5884" w14:textId="357238DB" w:rsidR="00646CB0" w:rsidRDefault="00646CB0" w:rsidP="00646CB0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Implementerade </w:t>
                            </w:r>
                            <w:r>
                              <w:rPr>
                                <w:rStyle w:val="Strong"/>
                              </w:rPr>
                              <w:t>design patterns</w:t>
                            </w:r>
                            <w:r>
                              <w:t xml:space="preserve"> (t.ex. Factory, </w:t>
                            </w:r>
                            <w:r w:rsidR="0098709A">
                              <w:t>Dependency Injection</w:t>
                            </w:r>
                            <w:r>
                              <w:t>, Observer) för en modulär kodstruktur</w:t>
                            </w:r>
                          </w:p>
                          <w:p w14:paraId="520FAD3C" w14:textId="77777777" w:rsidR="00646CB0" w:rsidRDefault="00646CB0" w:rsidP="00646CB0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Använde </w:t>
                            </w:r>
                            <w:r>
                              <w:rPr>
                                <w:rStyle w:val="Strong"/>
                              </w:rPr>
                              <w:t>SQL-databas</w:t>
                            </w:r>
                            <w:r>
                              <w:t xml:space="preserve"> för att spara och hämta användardata</w:t>
                            </w:r>
                          </w:p>
                          <w:p w14:paraId="3E75C0E5" w14:textId="3878C1AA" w:rsidR="00646CB0" w:rsidRDefault="00646CB0" w:rsidP="00646CB0">
                            <w:pPr>
                              <w:pStyle w:val="Heading4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Spelutvecklingsprojekt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Emphasis"/>
                              </w:rPr>
                              <w:t>(</w:t>
                            </w:r>
                            <w:r w:rsidR="0098709A">
                              <w:rPr>
                                <w:rStyle w:val="Emphasis"/>
                              </w:rPr>
                              <w:t>Skol</w:t>
                            </w:r>
                            <w:r>
                              <w:rPr>
                                <w:rStyle w:val="Emphasis"/>
                              </w:rPr>
                              <w:t>projekt)</w:t>
                            </w:r>
                          </w:p>
                          <w:p w14:paraId="35F15621" w14:textId="241F7B09" w:rsidR="00646CB0" w:rsidRDefault="00646CB0" w:rsidP="0098709A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 xml:space="preserve">Utvecklade ett </w:t>
                            </w:r>
                            <w:r>
                              <w:rPr>
                                <w:rStyle w:val="Strong"/>
                              </w:rPr>
                              <w:t xml:space="preserve">spel med C# och </w:t>
                            </w:r>
                            <w:r w:rsidR="0098709A">
                              <w:rPr>
                                <w:rStyle w:val="Strong"/>
                              </w:rPr>
                              <w:t>perform CRUD operations.</w:t>
                            </w:r>
                          </w:p>
                          <w:p w14:paraId="068202CA" w14:textId="46F19FDF" w:rsidR="00646CB0" w:rsidRDefault="00646CB0" w:rsidP="0098709A">
                            <w:pPr>
                              <w:spacing w:before="100" w:beforeAutospacing="1" w:after="100" w:afterAutospacing="1"/>
                              <w:jc w:val="left"/>
                            </w:pPr>
                          </w:p>
                          <w:p w14:paraId="44B1A7D8" w14:textId="77777777" w:rsidR="00646CB0" w:rsidRDefault="00646CB0" w:rsidP="00646CB0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jc w:val="left"/>
                            </w:pPr>
                            <w:r>
                              <w:t>Optimerade spelprestanda och hanterade speldata i en databas</w:t>
                            </w:r>
                          </w:p>
                          <w:p w14:paraId="55B4639F" w14:textId="77777777" w:rsidR="00646CB0" w:rsidRPr="00646CB0" w:rsidRDefault="00646CB0" w:rsidP="00646CB0"/>
                          <w:p w14:paraId="4D3AC0A7" w14:textId="23458E70" w:rsidR="00E823FC" w:rsidRPr="00E823FC" w:rsidRDefault="00E823FC" w:rsidP="00646CB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45BA" id="Text Box 13" o:spid="_x0000_s1027" type="#_x0000_t202" style="position:absolute;left:0;text-align:left;margin-left:205.2pt;margin-top:291.6pt;width:365.05pt;height:48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" filled="f" stroked="f">
                <v:textbox>
                  <w:txbxContent>
                    <w:p w14:paraId="179096A3" w14:textId="77777777" w:rsidR="00E823FC" w:rsidRDefault="00E823FC" w:rsidP="00F41D0F">
                      <w:pPr>
                        <w:pStyle w:val="Heading2"/>
                      </w:pPr>
                      <w:r w:rsidRPr="00E823FC">
                        <w:t>Professional experience</w:t>
                      </w:r>
                    </w:p>
                    <w:p w14:paraId="117C383D" w14:textId="77777777" w:rsidR="00646CB0" w:rsidRDefault="00646CB0" w:rsidP="00646CB0">
                      <w:pPr>
                        <w:pStyle w:val="Heading3"/>
                        <w:rPr>
                          <w:rFonts w:cs="Times New Roman"/>
                          <w:color w:val="auto"/>
                          <w:position w:val="0"/>
                          <w:sz w:val="27"/>
                          <w:szCs w:val="27"/>
                          <w:lang w:val="en-SE"/>
                        </w:rPr>
                      </w:pPr>
                      <w:r>
                        <w:rPr>
                          <w:rStyle w:val="Strong"/>
                          <w:b/>
                          <w:bCs w:val="0"/>
                        </w:rPr>
                        <w:t>PROJECTS</w:t>
                      </w:r>
                    </w:p>
                    <w:p w14:paraId="658642AA" w14:textId="209652C3" w:rsidR="00646CB0" w:rsidRDefault="00646CB0" w:rsidP="00646CB0">
                      <w:pPr>
                        <w:pStyle w:val="Heading4"/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Kassasystem för Butiker</w:t>
                      </w:r>
                      <w:r>
                        <w:t xml:space="preserve"> </w:t>
                      </w:r>
                      <w:r>
                        <w:rPr>
                          <w:rStyle w:val="Emphasis"/>
                        </w:rPr>
                        <w:t>(Skolprojekt)</w:t>
                      </w:r>
                    </w:p>
                    <w:p w14:paraId="6AB87109" w14:textId="77777777" w:rsidR="00646CB0" w:rsidRDefault="00646CB0" w:rsidP="00646CB0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Byggde ett </w:t>
                      </w:r>
                      <w:r>
                        <w:rPr>
                          <w:rStyle w:val="Strong"/>
                        </w:rPr>
                        <w:t>kassasystem</w:t>
                      </w:r>
                      <w:r>
                        <w:t xml:space="preserve"> med </w:t>
                      </w:r>
                      <w:r>
                        <w:rPr>
                          <w:rStyle w:val="Strong"/>
                        </w:rPr>
                        <w:t>C# och .NET</w:t>
                      </w:r>
                      <w:r>
                        <w:t xml:space="preserve"> för att hantera transaktioner</w:t>
                      </w:r>
                    </w:p>
                    <w:p w14:paraId="40D55B15" w14:textId="77777777" w:rsidR="00646CB0" w:rsidRDefault="00646CB0" w:rsidP="00646CB0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Implementerade en </w:t>
                      </w:r>
                      <w:r>
                        <w:rPr>
                          <w:rStyle w:val="Strong"/>
                        </w:rPr>
                        <w:t>SQL-databas</w:t>
                      </w:r>
                      <w:r>
                        <w:t xml:space="preserve"> för att lagra försäljningsdata och kundinformation</w:t>
                      </w:r>
                    </w:p>
                    <w:p w14:paraId="21817780" w14:textId="77777777" w:rsidR="00646CB0" w:rsidRDefault="00646CB0" w:rsidP="00646CB0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Integrerade </w:t>
                      </w:r>
                      <w:r>
                        <w:rPr>
                          <w:rStyle w:val="Strong"/>
                        </w:rPr>
                        <w:t>betalnings-API:er</w:t>
                      </w:r>
                      <w:r>
                        <w:t xml:space="preserve"> för transaktioner</w:t>
                      </w:r>
                    </w:p>
                    <w:p w14:paraId="7ED22524" w14:textId="77777777" w:rsidR="00646CB0" w:rsidRDefault="00646CB0" w:rsidP="00646CB0">
                      <w:pPr>
                        <w:pStyle w:val="Heading4"/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Bokningssystem för Tjänster</w:t>
                      </w:r>
                      <w:r>
                        <w:t xml:space="preserve"> </w:t>
                      </w:r>
                      <w:r>
                        <w:rPr>
                          <w:rStyle w:val="Emphasis"/>
                        </w:rPr>
                        <w:t>(Skolprojekt)</w:t>
                      </w:r>
                    </w:p>
                    <w:p w14:paraId="5EE7C665" w14:textId="77777777" w:rsidR="00646CB0" w:rsidRDefault="00646CB0" w:rsidP="00646CB0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Utvecklade en </w:t>
                      </w:r>
                      <w:r>
                        <w:rPr>
                          <w:rStyle w:val="Strong"/>
                        </w:rPr>
                        <w:t>webbaserad bokningsplattform</w:t>
                      </w:r>
                      <w:r>
                        <w:t xml:space="preserve"> med </w:t>
                      </w:r>
                      <w:r>
                        <w:rPr>
                          <w:rStyle w:val="Strong"/>
                        </w:rPr>
                        <w:t>ASP.NET Core och JavaScript</w:t>
                      </w:r>
                    </w:p>
                    <w:p w14:paraId="787A2274" w14:textId="77777777" w:rsidR="00646CB0" w:rsidRDefault="00646CB0" w:rsidP="00646CB0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Optimerade prestanda i backend och hanterade </w:t>
                      </w:r>
                      <w:r>
                        <w:rPr>
                          <w:rStyle w:val="Strong"/>
                        </w:rPr>
                        <w:t>databasoperationer med SQL</w:t>
                      </w:r>
                    </w:p>
                    <w:p w14:paraId="0088AA11" w14:textId="70E23A03" w:rsidR="00646CB0" w:rsidRDefault="00646CB0" w:rsidP="00646CB0">
                      <w:pPr>
                        <w:pStyle w:val="Heading4"/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Matematikapplikation med Design Patterns</w:t>
                      </w:r>
                      <w:r>
                        <w:t xml:space="preserve"> </w:t>
                      </w:r>
                      <w:r>
                        <w:rPr>
                          <w:rStyle w:val="Emphasis"/>
                        </w:rPr>
                        <w:t>(</w:t>
                      </w:r>
                      <w:r w:rsidR="0098709A">
                        <w:rPr>
                          <w:rStyle w:val="Emphasis"/>
                        </w:rPr>
                        <w:t>Skol</w:t>
                      </w:r>
                      <w:r>
                        <w:rPr>
                          <w:rStyle w:val="Emphasis"/>
                        </w:rPr>
                        <w:t xml:space="preserve"> projekt)</w:t>
                      </w:r>
                    </w:p>
                    <w:p w14:paraId="15F0ED46" w14:textId="77777777" w:rsidR="00646CB0" w:rsidRDefault="00646CB0" w:rsidP="00646CB0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Skapade en </w:t>
                      </w:r>
                      <w:r>
                        <w:rPr>
                          <w:rStyle w:val="Strong"/>
                        </w:rPr>
                        <w:t>C#-applikation</w:t>
                      </w:r>
                      <w:r>
                        <w:t xml:space="preserve"> för att lösa matematiska problem</w:t>
                      </w:r>
                    </w:p>
                    <w:p w14:paraId="56CB5884" w14:textId="357238DB" w:rsidR="00646CB0" w:rsidRDefault="00646CB0" w:rsidP="00646CB0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Implementerade </w:t>
                      </w:r>
                      <w:r>
                        <w:rPr>
                          <w:rStyle w:val="Strong"/>
                        </w:rPr>
                        <w:t>design patterns</w:t>
                      </w:r>
                      <w:r>
                        <w:t xml:space="preserve"> (t.ex. Factory, </w:t>
                      </w:r>
                      <w:r w:rsidR="0098709A">
                        <w:t>Dependency Injection</w:t>
                      </w:r>
                      <w:r>
                        <w:t>, Observer) för en modulär kodstruktur</w:t>
                      </w:r>
                    </w:p>
                    <w:p w14:paraId="520FAD3C" w14:textId="77777777" w:rsidR="00646CB0" w:rsidRDefault="00646CB0" w:rsidP="00646CB0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Använde </w:t>
                      </w:r>
                      <w:r>
                        <w:rPr>
                          <w:rStyle w:val="Strong"/>
                        </w:rPr>
                        <w:t>SQL-databas</w:t>
                      </w:r>
                      <w:r>
                        <w:t xml:space="preserve"> för att spara och hämta användardata</w:t>
                      </w:r>
                    </w:p>
                    <w:p w14:paraId="3E75C0E5" w14:textId="3878C1AA" w:rsidR="00646CB0" w:rsidRDefault="00646CB0" w:rsidP="00646CB0">
                      <w:pPr>
                        <w:pStyle w:val="Heading4"/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Spelutvecklingsprojekt</w:t>
                      </w:r>
                      <w:r>
                        <w:t xml:space="preserve"> </w:t>
                      </w:r>
                      <w:r>
                        <w:rPr>
                          <w:rStyle w:val="Emphasis"/>
                        </w:rPr>
                        <w:t>(</w:t>
                      </w:r>
                      <w:r w:rsidR="0098709A">
                        <w:rPr>
                          <w:rStyle w:val="Emphasis"/>
                        </w:rPr>
                        <w:t>Skol</w:t>
                      </w:r>
                      <w:r>
                        <w:rPr>
                          <w:rStyle w:val="Emphasis"/>
                        </w:rPr>
                        <w:t>projekt)</w:t>
                      </w:r>
                    </w:p>
                    <w:p w14:paraId="35F15621" w14:textId="241F7B09" w:rsidR="00646CB0" w:rsidRDefault="00646CB0" w:rsidP="0098709A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 xml:space="preserve">Utvecklade ett </w:t>
                      </w:r>
                      <w:r>
                        <w:rPr>
                          <w:rStyle w:val="Strong"/>
                        </w:rPr>
                        <w:t xml:space="preserve">spel med C# och </w:t>
                      </w:r>
                      <w:r w:rsidR="0098709A">
                        <w:rPr>
                          <w:rStyle w:val="Strong"/>
                        </w:rPr>
                        <w:t>perform CRUD operations.</w:t>
                      </w:r>
                    </w:p>
                    <w:p w14:paraId="068202CA" w14:textId="46F19FDF" w:rsidR="00646CB0" w:rsidRDefault="00646CB0" w:rsidP="0098709A">
                      <w:pPr>
                        <w:spacing w:before="100" w:beforeAutospacing="1" w:after="100" w:afterAutospacing="1"/>
                        <w:jc w:val="left"/>
                      </w:pPr>
                    </w:p>
                    <w:p w14:paraId="44B1A7D8" w14:textId="77777777" w:rsidR="00646CB0" w:rsidRDefault="00646CB0" w:rsidP="00646CB0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jc w:val="left"/>
                      </w:pPr>
                      <w:r>
                        <w:t>Optimerade spelprestanda och hanterade speldata i en databas</w:t>
                      </w:r>
                    </w:p>
                    <w:p w14:paraId="55B4639F" w14:textId="77777777" w:rsidR="00646CB0" w:rsidRPr="00646CB0" w:rsidRDefault="00646CB0" w:rsidP="00646CB0"/>
                    <w:p w14:paraId="4D3AC0A7" w14:textId="23458E70" w:rsidR="00E823FC" w:rsidRPr="00E823FC" w:rsidRDefault="00E823FC" w:rsidP="00646CB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C0355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0A7928E5" wp14:editId="594E45E5">
                <wp:simplePos x="0" y="0"/>
                <wp:positionH relativeFrom="page">
                  <wp:posOffset>228600</wp:posOffset>
                </wp:positionH>
                <wp:positionV relativeFrom="page">
                  <wp:posOffset>5698490</wp:posOffset>
                </wp:positionV>
                <wp:extent cx="1929130" cy="223075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223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1E27" w14:textId="6296CB72" w:rsidR="00E823FC" w:rsidRPr="00E823FC" w:rsidRDefault="00E823FC" w:rsidP="00E823FC">
                            <w:pPr>
                              <w:pStyle w:val="Heading1"/>
                            </w:pPr>
                            <w:r w:rsidRPr="00E823FC">
                              <w:t>Te</w:t>
                            </w:r>
                            <w:r w:rsidR="002E4143">
                              <w:t>kniska färdigheter</w:t>
                            </w:r>
                          </w:p>
                          <w:p w14:paraId="6BD0B47A" w14:textId="16249051" w:rsidR="00E823FC" w:rsidRPr="00E823FC" w:rsidRDefault="002E4143" w:rsidP="00F41D0F">
                            <w:pPr>
                              <w:pStyle w:val="List"/>
                            </w:pPr>
                            <w:r w:rsidRPr="002E4143">
                              <w:t>C#, .NET, JavaScript</w:t>
                            </w:r>
                          </w:p>
                          <w:p w14:paraId="40A8A541" w14:textId="5EB16081" w:rsidR="00E823FC" w:rsidRPr="00E823FC" w:rsidRDefault="002E4143" w:rsidP="00F41D0F">
                            <w:pPr>
                              <w:pStyle w:val="List"/>
                            </w:pPr>
                            <w:r w:rsidRPr="002E4143">
                              <w:t>HTML5</w:t>
                            </w:r>
                            <w:r w:rsidR="00E823FC" w:rsidRPr="00E823FC">
                              <w:t xml:space="preserve">, </w:t>
                            </w:r>
                            <w:r>
                              <w:t>CSS3,</w:t>
                            </w:r>
                            <w:r w:rsidRPr="00E823FC">
                              <w:t xml:space="preserve"> SQL</w:t>
                            </w:r>
                          </w:p>
                          <w:p w14:paraId="20D88F0C" w14:textId="4B949CE2" w:rsidR="00E823FC" w:rsidRPr="00E823FC" w:rsidRDefault="002E4143" w:rsidP="00F41D0F">
                            <w:pPr>
                              <w:pStyle w:val="List"/>
                            </w:pPr>
                            <w:r w:rsidRPr="002E4143">
                              <w:t>ASP.NET Core</w:t>
                            </w:r>
                          </w:p>
                          <w:p w14:paraId="2EF4906F" w14:textId="77777777" w:rsidR="00E823FC" w:rsidRPr="00E823FC" w:rsidRDefault="00AA151F" w:rsidP="00F41D0F">
                            <w:pPr>
                              <w:pStyle w:val="List"/>
                            </w:pPr>
                            <w:r>
                              <w:t>Microsoft Office</w:t>
                            </w:r>
                          </w:p>
                          <w:p w14:paraId="7755BA54" w14:textId="64BDFB6D" w:rsidR="00E823FC" w:rsidRPr="00E823FC" w:rsidRDefault="002E4143" w:rsidP="00F41D0F">
                            <w:pPr>
                              <w:pStyle w:val="List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28E5" id="Text Box 3" o:spid="_x0000_s1028" type="#_x0000_t202" style="position:absolute;left:0;text-align:left;margin-left:18pt;margin-top:448.7pt;width:151.9pt;height:17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" filled="f" stroked="f">
                <v:textbox>
                  <w:txbxContent>
                    <w:p w14:paraId="5B4B1E27" w14:textId="6296CB72" w:rsidR="00E823FC" w:rsidRPr="00E823FC" w:rsidRDefault="00E823FC" w:rsidP="00E823FC">
                      <w:pPr>
                        <w:pStyle w:val="Heading1"/>
                      </w:pPr>
                      <w:r w:rsidRPr="00E823FC">
                        <w:t>Te</w:t>
                      </w:r>
                      <w:r w:rsidR="002E4143">
                        <w:t>kniska färdigheter</w:t>
                      </w:r>
                    </w:p>
                    <w:p w14:paraId="6BD0B47A" w14:textId="16249051" w:rsidR="00E823FC" w:rsidRPr="00E823FC" w:rsidRDefault="002E4143" w:rsidP="00F41D0F">
                      <w:pPr>
                        <w:pStyle w:val="List"/>
                      </w:pPr>
                      <w:r w:rsidRPr="002E4143">
                        <w:t>C#, .NET, JavaScript</w:t>
                      </w:r>
                    </w:p>
                    <w:p w14:paraId="40A8A541" w14:textId="5EB16081" w:rsidR="00E823FC" w:rsidRPr="00E823FC" w:rsidRDefault="002E4143" w:rsidP="00F41D0F">
                      <w:pPr>
                        <w:pStyle w:val="List"/>
                      </w:pPr>
                      <w:r w:rsidRPr="002E4143">
                        <w:t>HTML5</w:t>
                      </w:r>
                      <w:r w:rsidR="00E823FC" w:rsidRPr="00E823FC">
                        <w:t xml:space="preserve">, </w:t>
                      </w:r>
                      <w:r>
                        <w:t>CSS3,</w:t>
                      </w:r>
                      <w:r w:rsidRPr="00E823FC">
                        <w:t xml:space="preserve"> SQL</w:t>
                      </w:r>
                    </w:p>
                    <w:p w14:paraId="20D88F0C" w14:textId="4B949CE2" w:rsidR="00E823FC" w:rsidRPr="00E823FC" w:rsidRDefault="002E4143" w:rsidP="00F41D0F">
                      <w:pPr>
                        <w:pStyle w:val="List"/>
                      </w:pPr>
                      <w:r w:rsidRPr="002E4143">
                        <w:t>ASP.NET Core</w:t>
                      </w:r>
                    </w:p>
                    <w:p w14:paraId="2EF4906F" w14:textId="77777777" w:rsidR="00E823FC" w:rsidRPr="00E823FC" w:rsidRDefault="00AA151F" w:rsidP="00F41D0F">
                      <w:pPr>
                        <w:pStyle w:val="List"/>
                      </w:pPr>
                      <w:r>
                        <w:t>Microsoft Office</w:t>
                      </w:r>
                    </w:p>
                    <w:p w14:paraId="7755BA54" w14:textId="64BDFB6D" w:rsidR="00E823FC" w:rsidRPr="00E823FC" w:rsidRDefault="002E4143" w:rsidP="00F41D0F">
                      <w:pPr>
                        <w:pStyle w:val="List"/>
                      </w:pPr>
                      <w:r>
                        <w:t>React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4160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7781648D" wp14:editId="32B1F815">
                <wp:simplePos x="0" y="0"/>
                <wp:positionH relativeFrom="page">
                  <wp:posOffset>205740</wp:posOffset>
                </wp:positionH>
                <wp:positionV relativeFrom="page">
                  <wp:align>bottom</wp:align>
                </wp:positionV>
                <wp:extent cx="1929130" cy="19107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91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C69DE" w14:textId="4ACC15C3" w:rsidR="00E823FC" w:rsidRPr="00E823FC" w:rsidRDefault="002E4143" w:rsidP="00E823FC">
                            <w:pPr>
                              <w:pStyle w:val="Heading1"/>
                            </w:pPr>
                            <w:r>
                              <w:t>Språk</w:t>
                            </w:r>
                          </w:p>
                          <w:p w14:paraId="60067829" w14:textId="107B7414" w:rsidR="00E823FC" w:rsidRPr="00F41D0F" w:rsidRDefault="002E4143" w:rsidP="00F41D0F">
                            <w:pPr>
                              <w:pStyle w:val="Left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Svenska</w:t>
                            </w:r>
                          </w:p>
                          <w:p w14:paraId="79385BE5" w14:textId="1E5D28E8" w:rsidR="00E823FC" w:rsidRPr="002E4143" w:rsidRDefault="002E4143" w:rsidP="002E4143">
                            <w:pPr>
                              <w:pStyle w:val="Leftpanelinfo"/>
                              <w:rPr>
                                <w:b/>
                                <w:bCs/>
                              </w:rPr>
                            </w:pPr>
                            <w:r w:rsidRPr="002E4143">
                              <w:rPr>
                                <w:b/>
                                <w:bCs/>
                              </w:rPr>
                              <w:t>Engelska</w:t>
                            </w:r>
                          </w:p>
                          <w:p w14:paraId="022A4786" w14:textId="77777777" w:rsidR="00E823FC" w:rsidRPr="00E823FC" w:rsidRDefault="00E823FC" w:rsidP="00F41D0F">
                            <w:pPr>
                              <w:pStyle w:val="Leftpanelinfo"/>
                            </w:pPr>
                          </w:p>
                          <w:p w14:paraId="16FD1E27" w14:textId="77777777" w:rsidR="00E823FC" w:rsidRPr="00E823FC" w:rsidRDefault="00E823FC" w:rsidP="00F41D0F">
                            <w:pPr>
                              <w:pStyle w:val="Left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648D" id="Text Box 27" o:spid="_x0000_s1029" type="#_x0000_t202" style="position:absolute;left:0;text-align:left;margin-left:16.2pt;margin-top:0;width:151.9pt;height:150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" filled="f" stroked="f">
                <v:textbox>
                  <w:txbxContent>
                    <w:p w14:paraId="7FCC69DE" w14:textId="4ACC15C3" w:rsidR="00E823FC" w:rsidRPr="00E823FC" w:rsidRDefault="002E4143" w:rsidP="00E823FC">
                      <w:pPr>
                        <w:pStyle w:val="Heading1"/>
                      </w:pPr>
                      <w:r>
                        <w:t>Språk</w:t>
                      </w:r>
                    </w:p>
                    <w:p w14:paraId="60067829" w14:textId="107B7414" w:rsidR="00E823FC" w:rsidRPr="00F41D0F" w:rsidRDefault="002E4143" w:rsidP="00F41D0F">
                      <w:pPr>
                        <w:pStyle w:val="Left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Svenska</w:t>
                      </w:r>
                    </w:p>
                    <w:p w14:paraId="79385BE5" w14:textId="1E5D28E8" w:rsidR="00E823FC" w:rsidRPr="002E4143" w:rsidRDefault="002E4143" w:rsidP="002E4143">
                      <w:pPr>
                        <w:pStyle w:val="Leftpanelinfo"/>
                        <w:rPr>
                          <w:b/>
                          <w:bCs/>
                        </w:rPr>
                      </w:pPr>
                      <w:r w:rsidRPr="002E4143">
                        <w:rPr>
                          <w:b/>
                          <w:bCs/>
                        </w:rPr>
                        <w:t>Engelska</w:t>
                      </w:r>
                    </w:p>
                    <w:p w14:paraId="022A4786" w14:textId="77777777" w:rsidR="00E823FC" w:rsidRPr="00E823FC" w:rsidRDefault="00E823FC" w:rsidP="00F41D0F">
                      <w:pPr>
                        <w:pStyle w:val="Leftpanelinfo"/>
                      </w:pPr>
                    </w:p>
                    <w:p w14:paraId="16FD1E27" w14:textId="77777777" w:rsidR="00E823FC" w:rsidRPr="00E823FC" w:rsidRDefault="00E823FC" w:rsidP="00F41D0F">
                      <w:pPr>
                        <w:pStyle w:val="Left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D7353">
        <w:rPr>
          <w:noProof/>
        </w:rPr>
        <w:drawing>
          <wp:anchor distT="0" distB="0" distL="114300" distR="114300" simplePos="0" relativeHeight="251676671" behindDoc="0" locked="1" layoutInCell="1" allowOverlap="1" wp14:anchorId="7E396F53" wp14:editId="58ECF61E">
            <wp:simplePos x="0" y="0"/>
            <wp:positionH relativeFrom="page">
              <wp:posOffset>5615305</wp:posOffset>
            </wp:positionH>
            <wp:positionV relativeFrom="page">
              <wp:posOffset>334645</wp:posOffset>
            </wp:positionV>
            <wp:extent cx="1636395" cy="1636395"/>
            <wp:effectExtent l="0" t="0" r="1905" b="1905"/>
            <wp:wrapNone/>
            <wp:docPr id="861939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9358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1" r="12481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4B" w:rsidRPr="00D135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0CD82DAC" wp14:editId="062A2723">
                <wp:simplePos x="0" y="0"/>
                <wp:positionH relativeFrom="page">
                  <wp:posOffset>2625725</wp:posOffset>
                </wp:positionH>
                <wp:positionV relativeFrom="page">
                  <wp:posOffset>1722120</wp:posOffset>
                </wp:positionV>
                <wp:extent cx="4626610" cy="208026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208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BFFB" w14:textId="2B5A2772" w:rsidR="00E823FC" w:rsidRDefault="00593A19" w:rsidP="00F41D0F">
                            <w:pPr>
                              <w:pStyle w:val="Heading2"/>
                            </w:pPr>
                            <w:r w:rsidRPr="00593A19">
                              <w:t>SAMMANFATTNING</w:t>
                            </w:r>
                          </w:p>
                          <w:p w14:paraId="104C04A9" w14:textId="77B770E4" w:rsidR="00E823FC" w:rsidRDefault="00153758" w:rsidP="00E823FC">
                            <w:r w:rsidRPr="00153758">
                              <w:t>Jag är en engagerad och målinriktad .NET-utvecklare</w:t>
                            </w:r>
                            <w:r w:rsidR="003D636A">
                              <w:t xml:space="preserve"> student</w:t>
                            </w:r>
                            <w:r w:rsidR="00ED7762">
                              <w:t xml:space="preserve"> som</w:t>
                            </w:r>
                            <w:r w:rsidRPr="00153758">
                              <w:t xml:space="preserve"> under utbildning vid KYH, med starkt intresse för </w:t>
                            </w:r>
                            <w:r>
                              <w:t>.net ut</w:t>
                            </w:r>
                            <w:r w:rsidR="00D72533">
                              <w:t>veckling,</w:t>
                            </w:r>
                            <w:r w:rsidR="007B3EA6">
                              <w:t xml:space="preserve"> </w:t>
                            </w:r>
                            <w:r w:rsidRPr="00153758">
                              <w:t>systemutveckling, webbapplikationer och databashantering. Jag har erfarenhet av att arbeta med HTML, CSS, JavaScript och C# samt använder Visual Studio 2022 och Visual Studio Code som primära utvecklingsmiljöer</w:t>
                            </w:r>
                            <w:r>
                              <w:t>.</w:t>
                            </w:r>
                          </w:p>
                          <w:p w14:paraId="28FC36F2" w14:textId="2E3A58A8" w:rsidR="007B3EA6" w:rsidRDefault="007B3EA6" w:rsidP="00E823FC">
                            <w:r w:rsidRPr="007B3EA6">
                              <w:t>Jag söker nu en LIA-plats där jag kan tillämpa mina kunskaper i en praktisk miljö, bidra till utvecklingsteam och fortsätta växa som utvecklare.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82DA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0" type="#_x0000_t202" style="position:absolute;left:0;text-align:left;margin-left:206.75pt;margin-top:135.6pt;width:364.3pt;height:16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" filled="f" stroked="f">
                <v:textbox>
                  <w:txbxContent>
                    <w:p w14:paraId="7EC2BFFB" w14:textId="2B5A2772" w:rsidR="00E823FC" w:rsidRDefault="00593A19" w:rsidP="00F41D0F">
                      <w:pPr>
                        <w:pStyle w:val="Heading2"/>
                      </w:pPr>
                      <w:r w:rsidRPr="00593A19">
                        <w:t>SAMMANFATTNING</w:t>
                      </w:r>
                    </w:p>
                    <w:p w14:paraId="104C04A9" w14:textId="77B770E4" w:rsidR="00E823FC" w:rsidRDefault="00153758" w:rsidP="00E823FC">
                      <w:r w:rsidRPr="00153758">
                        <w:t>Jag är en engagerad och målinriktad .NET-utvecklare</w:t>
                      </w:r>
                      <w:r w:rsidR="003D636A">
                        <w:t xml:space="preserve"> student</w:t>
                      </w:r>
                      <w:r w:rsidR="00ED7762">
                        <w:t xml:space="preserve"> som</w:t>
                      </w:r>
                      <w:r w:rsidRPr="00153758">
                        <w:t xml:space="preserve"> under utbildning vid KYH, med starkt intresse för </w:t>
                      </w:r>
                      <w:r>
                        <w:t>.net ut</w:t>
                      </w:r>
                      <w:r w:rsidR="00D72533">
                        <w:t>veckling,</w:t>
                      </w:r>
                      <w:r w:rsidR="007B3EA6">
                        <w:t xml:space="preserve"> </w:t>
                      </w:r>
                      <w:r w:rsidRPr="00153758">
                        <w:t>systemutveckling, webbapplikationer och databashantering. Jag har erfarenhet av att arbeta med HTML, CSS, JavaScript och C# samt använder Visual Studio 2022 och Visual Studio Code som primära utvecklingsmiljöer</w:t>
                      </w:r>
                      <w:r>
                        <w:t>.</w:t>
                      </w:r>
                    </w:p>
                    <w:p w14:paraId="28FC36F2" w14:textId="2E3A58A8" w:rsidR="007B3EA6" w:rsidRDefault="007B3EA6" w:rsidP="00E823FC">
                      <w:r w:rsidRPr="007B3EA6">
                        <w:t>Jag söker nu en LIA-plats där jag kan tillämpa mina kunskaper i en praktisk miljö, bidra till utvecklingsteam och fortsätta växa som utvecklare.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D1354B" w:rsidRPr="00D1354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738B5134" wp14:editId="287AF107">
                <wp:simplePos x="0" y="0"/>
                <wp:positionH relativeFrom="page">
                  <wp:posOffset>309245</wp:posOffset>
                </wp:positionH>
                <wp:positionV relativeFrom="page">
                  <wp:posOffset>1751965</wp:posOffset>
                </wp:positionV>
                <wp:extent cx="1938020" cy="15335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8560" w14:textId="492D5855" w:rsidR="00D1354B" w:rsidRPr="00BF3A64" w:rsidRDefault="00593A19" w:rsidP="00BF3A64">
                            <w:pPr>
                              <w:pStyle w:val="Heading1"/>
                            </w:pPr>
                            <w:r>
                              <w:t>kontakt</w:t>
                            </w:r>
                          </w:p>
                          <w:p w14:paraId="398D7118" w14:textId="3E736538" w:rsidR="00B06ADD" w:rsidRPr="00BF3A64" w:rsidRDefault="00593A19" w:rsidP="00BF3A64">
                            <w:pPr>
                              <w:pStyle w:val="ContactInfo"/>
                            </w:pPr>
                            <w:r>
                              <w:t>0766527901</w:t>
                            </w:r>
                          </w:p>
                          <w:p w14:paraId="0238688F" w14:textId="5792DABF" w:rsidR="00B06ADD" w:rsidRPr="00BF3A64" w:rsidRDefault="00593A19" w:rsidP="00BF3A64">
                            <w:pPr>
                              <w:pStyle w:val="ContactInfo"/>
                            </w:pPr>
                            <w:r>
                              <w:t>Luxmi.palma</w:t>
                            </w:r>
                            <w:r w:rsidR="00B06ADD" w:rsidRPr="00BF3A64">
                              <w:t>@</w:t>
                            </w:r>
                            <w:r>
                              <w:t>gmail</w:t>
                            </w:r>
                            <w:r w:rsidR="00B06ADD" w:rsidRPr="00BF3A64">
                              <w:t>.com</w:t>
                            </w:r>
                          </w:p>
                          <w:p w14:paraId="490FEA53" w14:textId="05EFC353" w:rsidR="00B06ADD" w:rsidRDefault="00593A19" w:rsidP="00BF3A64">
                            <w:pPr>
                              <w:pStyle w:val="ContactInfo"/>
                            </w:pPr>
                            <w:r>
                              <w:t>Skogås</w:t>
                            </w:r>
                            <w:r w:rsidR="00B06ADD" w:rsidRPr="00BF3A64">
                              <w:t xml:space="preserve">, </w:t>
                            </w:r>
                            <w:r>
                              <w:t>Stockholm</w:t>
                            </w:r>
                            <w:r w:rsidR="00B06ADD" w:rsidRPr="00BF3A64">
                              <w:t xml:space="preserve"> </w:t>
                            </w:r>
                          </w:p>
                          <w:p w14:paraId="7302DFB7" w14:textId="46B6B341" w:rsidR="00137938" w:rsidRPr="00BF3A64" w:rsidRDefault="00137938" w:rsidP="00BF3A64">
                            <w:pPr>
                              <w:pStyle w:val="ContactInfo"/>
                            </w:pPr>
                            <w:r w:rsidRPr="00137938">
                              <w:t>www.LinkedIn.com/in/luxmi-agnes-palma-784a1224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5134" id="Text Box 15" o:spid="_x0000_s1031" type="#_x0000_t202" style="position:absolute;left:0;text-align:left;margin-left:24.35pt;margin-top:137.95pt;width:152.6pt;height:120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" filled="f" stroked="f">
                <v:textbox>
                  <w:txbxContent>
                    <w:p w14:paraId="04548560" w14:textId="492D5855" w:rsidR="00D1354B" w:rsidRPr="00BF3A64" w:rsidRDefault="00593A19" w:rsidP="00BF3A64">
                      <w:pPr>
                        <w:pStyle w:val="Heading1"/>
                      </w:pPr>
                      <w:r>
                        <w:t>kontakt</w:t>
                      </w:r>
                    </w:p>
                    <w:p w14:paraId="398D7118" w14:textId="3E736538" w:rsidR="00B06ADD" w:rsidRPr="00BF3A64" w:rsidRDefault="00593A19" w:rsidP="00BF3A64">
                      <w:pPr>
                        <w:pStyle w:val="ContactInfo"/>
                      </w:pPr>
                      <w:r>
                        <w:t>0766527901</w:t>
                      </w:r>
                    </w:p>
                    <w:p w14:paraId="0238688F" w14:textId="5792DABF" w:rsidR="00B06ADD" w:rsidRPr="00BF3A64" w:rsidRDefault="00593A19" w:rsidP="00BF3A64">
                      <w:pPr>
                        <w:pStyle w:val="ContactInfo"/>
                      </w:pPr>
                      <w:r>
                        <w:t>Luxmi.palma</w:t>
                      </w:r>
                      <w:r w:rsidR="00B06ADD" w:rsidRPr="00BF3A64">
                        <w:t>@</w:t>
                      </w:r>
                      <w:r>
                        <w:t>gmail</w:t>
                      </w:r>
                      <w:r w:rsidR="00B06ADD" w:rsidRPr="00BF3A64">
                        <w:t>.com</w:t>
                      </w:r>
                    </w:p>
                    <w:p w14:paraId="490FEA53" w14:textId="05EFC353" w:rsidR="00B06ADD" w:rsidRDefault="00593A19" w:rsidP="00BF3A64">
                      <w:pPr>
                        <w:pStyle w:val="ContactInfo"/>
                      </w:pPr>
                      <w:r>
                        <w:t>Skogås</w:t>
                      </w:r>
                      <w:r w:rsidR="00B06ADD" w:rsidRPr="00BF3A64">
                        <w:t xml:space="preserve">, </w:t>
                      </w:r>
                      <w:r>
                        <w:t>Stockholm</w:t>
                      </w:r>
                      <w:r w:rsidR="00B06ADD" w:rsidRPr="00BF3A64">
                        <w:t xml:space="preserve"> </w:t>
                      </w:r>
                    </w:p>
                    <w:p w14:paraId="7302DFB7" w14:textId="46B6B341" w:rsidR="00137938" w:rsidRPr="00BF3A64" w:rsidRDefault="00137938" w:rsidP="00BF3A64">
                      <w:pPr>
                        <w:pStyle w:val="ContactInfo"/>
                      </w:pPr>
                      <w:r w:rsidRPr="00137938">
                        <w:t>www.LinkedIn.com/in/luxmi-agnes-palma-784a1224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A1BDE0" w14:textId="5DDB692A" w:rsidR="00D1354B" w:rsidRPr="00D1354B" w:rsidRDefault="00593A19" w:rsidP="00D1354B">
      <w:pPr>
        <w:pStyle w:val="Title"/>
      </w:pPr>
      <w:r>
        <w:t>Luxmi Agnes palma</w:t>
      </w:r>
    </w:p>
    <w:p w14:paraId="50FE09A6" w14:textId="652F56B8" w:rsidR="00D1354B" w:rsidRPr="00D1354B" w:rsidRDefault="00593A19" w:rsidP="00D1354B">
      <w:pPr>
        <w:pStyle w:val="Subtitle"/>
      </w:pPr>
      <w:r>
        <w:t>.net developer</w:t>
      </w:r>
    </w:p>
    <w:p w14:paraId="3CC505E3" w14:textId="77777777" w:rsidR="00D1354B" w:rsidRDefault="00D1354B" w:rsidP="00D1354B">
      <w:pPr>
        <w:rPr>
          <w:vertAlign w:val="subscript"/>
        </w:rPr>
      </w:pPr>
    </w:p>
    <w:sectPr w:rsidR="00D1354B" w:rsidSect="00D1354B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17D84" w14:textId="77777777" w:rsidR="00593A19" w:rsidRDefault="00593A19" w:rsidP="00D1354B">
      <w:r>
        <w:separator/>
      </w:r>
    </w:p>
  </w:endnote>
  <w:endnote w:type="continuationSeparator" w:id="0">
    <w:p w14:paraId="7274B6F4" w14:textId="77777777" w:rsidR="00593A19" w:rsidRDefault="00593A19" w:rsidP="00D1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3810E" w14:textId="77777777" w:rsidR="00593A19" w:rsidRDefault="00593A19" w:rsidP="00D1354B">
      <w:r>
        <w:separator/>
      </w:r>
    </w:p>
  </w:footnote>
  <w:footnote w:type="continuationSeparator" w:id="0">
    <w:p w14:paraId="565D020B" w14:textId="77777777" w:rsidR="00593A19" w:rsidRDefault="00593A19" w:rsidP="00D1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CF2B2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A61"/>
    <w:multiLevelType w:val="multilevel"/>
    <w:tmpl w:val="50F0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30E80"/>
    <w:multiLevelType w:val="hybridMultilevel"/>
    <w:tmpl w:val="EA9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A93CF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474ED"/>
    <w:multiLevelType w:val="multilevel"/>
    <w:tmpl w:val="E6A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730B6"/>
    <w:multiLevelType w:val="multilevel"/>
    <w:tmpl w:val="075C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303B0"/>
    <w:multiLevelType w:val="multilevel"/>
    <w:tmpl w:val="5F1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F4AC1"/>
    <w:multiLevelType w:val="hybridMultilevel"/>
    <w:tmpl w:val="9C4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99257">
    <w:abstractNumId w:val="1"/>
  </w:num>
  <w:num w:numId="2" w16cid:durableId="676268967">
    <w:abstractNumId w:val="4"/>
  </w:num>
  <w:num w:numId="3" w16cid:durableId="2066219381">
    <w:abstractNumId w:val="8"/>
  </w:num>
  <w:num w:numId="4" w16cid:durableId="2069841339">
    <w:abstractNumId w:val="3"/>
  </w:num>
  <w:num w:numId="5" w16cid:durableId="709695194">
    <w:abstractNumId w:val="0"/>
  </w:num>
  <w:num w:numId="6" w16cid:durableId="1936863730">
    <w:abstractNumId w:val="7"/>
  </w:num>
  <w:num w:numId="7" w16cid:durableId="1312173924">
    <w:abstractNumId w:val="6"/>
  </w:num>
  <w:num w:numId="8" w16cid:durableId="6181807">
    <w:abstractNumId w:val="5"/>
  </w:num>
  <w:num w:numId="9" w16cid:durableId="1754739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19"/>
    <w:rsid w:val="00007F3D"/>
    <w:rsid w:val="00020F1A"/>
    <w:rsid w:val="00046B5F"/>
    <w:rsid w:val="0006442E"/>
    <w:rsid w:val="0008190F"/>
    <w:rsid w:val="000A576C"/>
    <w:rsid w:val="000C5652"/>
    <w:rsid w:val="000C796A"/>
    <w:rsid w:val="00110DCD"/>
    <w:rsid w:val="001137A8"/>
    <w:rsid w:val="00136C5C"/>
    <w:rsid w:val="00137938"/>
    <w:rsid w:val="00153758"/>
    <w:rsid w:val="00182925"/>
    <w:rsid w:val="00196147"/>
    <w:rsid w:val="001A572F"/>
    <w:rsid w:val="002056E8"/>
    <w:rsid w:val="00210649"/>
    <w:rsid w:val="00213C66"/>
    <w:rsid w:val="00231652"/>
    <w:rsid w:val="00257458"/>
    <w:rsid w:val="002A55AD"/>
    <w:rsid w:val="002E21BD"/>
    <w:rsid w:val="002E4143"/>
    <w:rsid w:val="0032226E"/>
    <w:rsid w:val="0036014C"/>
    <w:rsid w:val="00371639"/>
    <w:rsid w:val="003A0A68"/>
    <w:rsid w:val="003B33FB"/>
    <w:rsid w:val="003D152C"/>
    <w:rsid w:val="003D636A"/>
    <w:rsid w:val="003F24CC"/>
    <w:rsid w:val="00416CAD"/>
    <w:rsid w:val="0042158C"/>
    <w:rsid w:val="004261DC"/>
    <w:rsid w:val="0042625C"/>
    <w:rsid w:val="00444F90"/>
    <w:rsid w:val="0046288F"/>
    <w:rsid w:val="004650A1"/>
    <w:rsid w:val="00477EE5"/>
    <w:rsid w:val="004A0CA2"/>
    <w:rsid w:val="004D306E"/>
    <w:rsid w:val="004D4E17"/>
    <w:rsid w:val="004F1B78"/>
    <w:rsid w:val="004F56BA"/>
    <w:rsid w:val="0051213B"/>
    <w:rsid w:val="00530BA3"/>
    <w:rsid w:val="00533946"/>
    <w:rsid w:val="0054365E"/>
    <w:rsid w:val="005933EA"/>
    <w:rsid w:val="00593A19"/>
    <w:rsid w:val="005F2437"/>
    <w:rsid w:val="006069F1"/>
    <w:rsid w:val="00646CB0"/>
    <w:rsid w:val="0066025D"/>
    <w:rsid w:val="006602EC"/>
    <w:rsid w:val="00663982"/>
    <w:rsid w:val="00684877"/>
    <w:rsid w:val="00685076"/>
    <w:rsid w:val="00692CEC"/>
    <w:rsid w:val="006B29A0"/>
    <w:rsid w:val="006D62DF"/>
    <w:rsid w:val="006E211F"/>
    <w:rsid w:val="006F1F65"/>
    <w:rsid w:val="006F609F"/>
    <w:rsid w:val="006F71FC"/>
    <w:rsid w:val="00711909"/>
    <w:rsid w:val="00716E5A"/>
    <w:rsid w:val="00722B5F"/>
    <w:rsid w:val="0073059E"/>
    <w:rsid w:val="00733701"/>
    <w:rsid w:val="00757443"/>
    <w:rsid w:val="007614CA"/>
    <w:rsid w:val="00767510"/>
    <w:rsid w:val="00790111"/>
    <w:rsid w:val="007A6E81"/>
    <w:rsid w:val="007B0BFB"/>
    <w:rsid w:val="007B0EEC"/>
    <w:rsid w:val="007B3EA6"/>
    <w:rsid w:val="007E112A"/>
    <w:rsid w:val="007F418C"/>
    <w:rsid w:val="00821E07"/>
    <w:rsid w:val="008350DD"/>
    <w:rsid w:val="00850034"/>
    <w:rsid w:val="00851932"/>
    <w:rsid w:val="00864853"/>
    <w:rsid w:val="0086648A"/>
    <w:rsid w:val="008A00D1"/>
    <w:rsid w:val="008B5108"/>
    <w:rsid w:val="008C57C3"/>
    <w:rsid w:val="008C6B7F"/>
    <w:rsid w:val="00906475"/>
    <w:rsid w:val="00917E46"/>
    <w:rsid w:val="009256DC"/>
    <w:rsid w:val="00930B81"/>
    <w:rsid w:val="00977384"/>
    <w:rsid w:val="0098307F"/>
    <w:rsid w:val="0098709A"/>
    <w:rsid w:val="009C13BF"/>
    <w:rsid w:val="009D68F5"/>
    <w:rsid w:val="009D716C"/>
    <w:rsid w:val="00A3362D"/>
    <w:rsid w:val="00A34B40"/>
    <w:rsid w:val="00A83898"/>
    <w:rsid w:val="00A8535F"/>
    <w:rsid w:val="00A8582A"/>
    <w:rsid w:val="00AA151F"/>
    <w:rsid w:val="00AE06F1"/>
    <w:rsid w:val="00AE2BF2"/>
    <w:rsid w:val="00B06ADD"/>
    <w:rsid w:val="00B10275"/>
    <w:rsid w:val="00B23EBB"/>
    <w:rsid w:val="00B41010"/>
    <w:rsid w:val="00B55AD3"/>
    <w:rsid w:val="00B817AB"/>
    <w:rsid w:val="00BA1836"/>
    <w:rsid w:val="00BC32F1"/>
    <w:rsid w:val="00BD484E"/>
    <w:rsid w:val="00BF3A64"/>
    <w:rsid w:val="00C0042C"/>
    <w:rsid w:val="00C02A25"/>
    <w:rsid w:val="00C030BE"/>
    <w:rsid w:val="00C03558"/>
    <w:rsid w:val="00C22541"/>
    <w:rsid w:val="00C40A22"/>
    <w:rsid w:val="00CA5B37"/>
    <w:rsid w:val="00CC42B0"/>
    <w:rsid w:val="00CD7353"/>
    <w:rsid w:val="00CE342F"/>
    <w:rsid w:val="00CF1D3D"/>
    <w:rsid w:val="00CF7D78"/>
    <w:rsid w:val="00D04C25"/>
    <w:rsid w:val="00D1354B"/>
    <w:rsid w:val="00D42E13"/>
    <w:rsid w:val="00D4324E"/>
    <w:rsid w:val="00D55A5C"/>
    <w:rsid w:val="00D56A50"/>
    <w:rsid w:val="00D72533"/>
    <w:rsid w:val="00D748FD"/>
    <w:rsid w:val="00D920AB"/>
    <w:rsid w:val="00DC50ED"/>
    <w:rsid w:val="00DE4A00"/>
    <w:rsid w:val="00E052EE"/>
    <w:rsid w:val="00E12E68"/>
    <w:rsid w:val="00E41601"/>
    <w:rsid w:val="00E64466"/>
    <w:rsid w:val="00E724A0"/>
    <w:rsid w:val="00E75ED9"/>
    <w:rsid w:val="00E823FC"/>
    <w:rsid w:val="00EA1214"/>
    <w:rsid w:val="00EB7B9D"/>
    <w:rsid w:val="00ED7762"/>
    <w:rsid w:val="00EE22B8"/>
    <w:rsid w:val="00EE2DF6"/>
    <w:rsid w:val="00F02F3A"/>
    <w:rsid w:val="00F100AF"/>
    <w:rsid w:val="00F16E9A"/>
    <w:rsid w:val="00F35397"/>
    <w:rsid w:val="00F41D0F"/>
    <w:rsid w:val="00F50EAF"/>
    <w:rsid w:val="00FD11F7"/>
    <w:rsid w:val="00FD6886"/>
    <w:rsid w:val="00FD6CF2"/>
    <w:rsid w:val="00FE0784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E456"/>
  <w15:chartTrackingRefBased/>
  <w15:docId w15:val="{3F7F59A0-0D66-42A3-B19E-F1D2F1C1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0F"/>
    <w:pPr>
      <w:spacing w:after="0" w:line="240" w:lineRule="auto"/>
      <w:jc w:val="both"/>
    </w:pPr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D0F"/>
    <w:pPr>
      <w:spacing w:after="240" w:line="4" w:lineRule="atLeast"/>
      <w:jc w:val="right"/>
      <w:outlineLvl w:val="0"/>
    </w:pPr>
    <w:rPr>
      <w:b/>
      <w:caps/>
      <w:color w:val="7F7F7F" w:themeColor="text1" w:themeTint="80"/>
      <w:spacing w:val="20"/>
      <w:kern w:val="4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D0F"/>
    <w:pPr>
      <w:spacing w:after="240"/>
      <w:outlineLvl w:val="1"/>
    </w:pPr>
    <w:rPr>
      <w:b/>
      <w:caps/>
      <w:position w:val="8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1D0F"/>
    <w:pPr>
      <w:spacing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1D0F"/>
    <w:pPr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7A6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54B"/>
  </w:style>
  <w:style w:type="paragraph" w:styleId="Footer">
    <w:name w:val="footer"/>
    <w:basedOn w:val="Normal"/>
    <w:link w:val="Foot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54B"/>
  </w:style>
  <w:style w:type="paragraph" w:styleId="Title">
    <w:name w:val="Title"/>
    <w:basedOn w:val="Normal"/>
    <w:next w:val="Normal"/>
    <w:link w:val="TitleChar"/>
    <w:uiPriority w:val="10"/>
    <w:qFormat/>
    <w:rsid w:val="00B06ADD"/>
    <w:pPr>
      <w:jc w:val="left"/>
    </w:pPr>
    <w:rPr>
      <w:rFonts w:asciiTheme="majorHAnsi" w:hAnsiTheme="majorHAnsi"/>
      <w:b/>
      <w:caps/>
      <w:color w:val="595959" w:themeColor="text1" w:themeTint="A6"/>
      <w:spacing w:val="60"/>
      <w:kern w:val="200"/>
      <w:position w:val="0"/>
      <w:sz w:val="60"/>
      <w:szCs w:val="7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B06ADD"/>
    <w:rPr>
      <w:rFonts w:asciiTheme="majorHAnsi" w:hAnsiTheme="majorHAnsi" w:cs="Open Sans"/>
      <w:b/>
      <w:caps/>
      <w:color w:val="595959" w:themeColor="text1" w:themeTint="A6"/>
      <w:spacing w:val="60"/>
      <w:kern w:val="200"/>
      <w:sz w:val="60"/>
      <w:szCs w:val="70"/>
      <w:lang w:val="en-US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4B"/>
    <w:pPr>
      <w:spacing w:after="160"/>
      <w:jc w:val="left"/>
    </w:pPr>
    <w:rPr>
      <w:caps/>
      <w:color w:val="3B3838" w:themeColor="background2" w:themeShade="40"/>
      <w:spacing w:val="80"/>
      <w:kern w:val="144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4B"/>
    <w:rPr>
      <w:rFonts w:cs="Open Sans"/>
      <w:caps/>
      <w:color w:val="3B3838" w:themeColor="background2" w:themeShade="40"/>
      <w:spacing w:val="80"/>
      <w:kern w:val="144"/>
      <w:sz w:val="28"/>
      <w:szCs w:val="28"/>
      <w:lang w:val="en-GB"/>
    </w:rPr>
  </w:style>
  <w:style w:type="paragraph" w:customStyle="1" w:styleId="Graphicsanchor">
    <w:name w:val="Graphics anchor"/>
    <w:basedOn w:val="Normal"/>
    <w:qFormat/>
    <w:rsid w:val="00D1354B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F41D0F"/>
    <w:rPr>
      <w:rFonts w:cs="Open Sans"/>
      <w:b/>
      <w:caps/>
      <w:color w:val="7F7F7F" w:themeColor="text1" w:themeTint="80"/>
      <w:spacing w:val="20"/>
      <w:kern w:val="48"/>
      <w:position w:val="9"/>
      <w:sz w:val="32"/>
      <w:szCs w:val="32"/>
      <w:lang w:val="en-US"/>
    </w:rPr>
  </w:style>
  <w:style w:type="paragraph" w:customStyle="1" w:styleId="ContactInfo">
    <w:name w:val="Contact Info"/>
    <w:basedOn w:val="Normal"/>
    <w:qFormat/>
    <w:rsid w:val="00E823FC"/>
    <w:pPr>
      <w:spacing w:line="276" w:lineRule="auto"/>
      <w:contextualSpacing/>
      <w:jc w:val="right"/>
    </w:pPr>
    <w:rPr>
      <w:position w:val="0"/>
    </w:rPr>
  </w:style>
  <w:style w:type="character" w:customStyle="1" w:styleId="Heading2Char">
    <w:name w:val="Heading 2 Char"/>
    <w:basedOn w:val="DefaultParagraphFont"/>
    <w:link w:val="Heading2"/>
    <w:uiPriority w:val="9"/>
    <w:rsid w:val="00F41D0F"/>
    <w:rPr>
      <w:rFonts w:cs="Open Sans"/>
      <w:b/>
      <w:caps/>
      <w:color w:val="767171" w:themeColor="background2" w:themeShade="80"/>
      <w:position w:val="8"/>
      <w:sz w:val="32"/>
      <w:szCs w:val="32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1354B"/>
  </w:style>
  <w:style w:type="character" w:customStyle="1" w:styleId="ClosingChar">
    <w:name w:val="Closing Char"/>
    <w:basedOn w:val="DefaultParagraphFont"/>
    <w:link w:val="Closing"/>
    <w:uiPriority w:val="99"/>
    <w:semiHidden/>
    <w:rsid w:val="00821E07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rsid w:val="00EA1214"/>
  </w:style>
  <w:style w:type="character" w:customStyle="1" w:styleId="DateChar">
    <w:name w:val="Date Char"/>
    <w:basedOn w:val="DefaultParagraphFont"/>
    <w:link w:val="Date"/>
    <w:uiPriority w:val="99"/>
    <w:rsid w:val="00EA1214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customStyle="1" w:styleId="Leftpanelinfo">
    <w:name w:val="Left panel info"/>
    <w:basedOn w:val="Normal"/>
    <w:qFormat/>
    <w:rsid w:val="00F41D0F"/>
    <w:pPr>
      <w:jc w:val="right"/>
    </w:pPr>
  </w:style>
  <w:style w:type="character" w:styleId="Emphasis">
    <w:name w:val="Emphasis"/>
    <w:basedOn w:val="DefaultParagraphFont"/>
    <w:uiPriority w:val="20"/>
    <w:qFormat/>
    <w:rsid w:val="00F41D0F"/>
    <w:rPr>
      <w:b/>
      <w:i w:val="0"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41D0F"/>
    <w:rPr>
      <w:rFonts w:cs="Open Sans"/>
      <w:b/>
      <w:color w:val="767171" w:themeColor="background2" w:themeShade="80"/>
      <w:position w:val="9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1D0F"/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F41D0F"/>
    <w:pPr>
      <w:numPr>
        <w:numId w:val="5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F41D0F"/>
    <w:pPr>
      <w:spacing w:after="80" w:line="312" w:lineRule="auto"/>
      <w:ind w:left="360" w:hanging="360"/>
      <w:jc w:val="right"/>
    </w:pPr>
  </w:style>
  <w:style w:type="character" w:styleId="Strong">
    <w:name w:val="Strong"/>
    <w:basedOn w:val="DefaultParagraphFont"/>
    <w:uiPriority w:val="22"/>
    <w:qFormat/>
    <w:rsid w:val="00646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xmi\AppData\Roaming\Microsoft\Templates\Simple%20professional%20resume%20with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Century Schoolbook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BEA3E-D06A-4931-8661-A1BB84A22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D8767-FDC7-4265-A80A-4A058DDFF6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8D558AF9-25B2-4F6B-A422-626FD6F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BF623-0A8D-4E47-BF09-27C1CEAC54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 with photo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luxmi palma</dc:creator>
  <cp:keywords/>
  <dc:description/>
  <cp:lastModifiedBy>luxmi palma</cp:lastModifiedBy>
  <cp:revision>4</cp:revision>
  <dcterms:created xsi:type="dcterms:W3CDTF">2025-03-01T20:11:00Z</dcterms:created>
  <dcterms:modified xsi:type="dcterms:W3CDTF">2025-05-21T10:15:00Z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